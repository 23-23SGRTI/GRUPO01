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5A3C" w14:textId="169BA714" w:rsidR="00AB3490" w:rsidRPr="004B7942" w:rsidRDefault="00C42BE6" w:rsidP="00C42BE6">
      <w:pPr>
        <w:pStyle w:val="Sinespaciado"/>
        <w:ind w:right="-630"/>
        <w:jc w:val="right"/>
        <w:rPr>
          <w:color w:val="0070C0"/>
          <w:sz w:val="56"/>
          <w:szCs w:val="7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70528" behindDoc="1" locked="0" layoutInCell="1" allowOverlap="1" wp14:anchorId="7A0E70F6" wp14:editId="26619E6A">
            <wp:simplePos x="0" y="0"/>
            <wp:positionH relativeFrom="column">
              <wp:posOffset>-579120</wp:posOffset>
            </wp:positionH>
            <wp:positionV relativeFrom="page">
              <wp:posOffset>914400</wp:posOffset>
            </wp:positionV>
            <wp:extent cx="1219200" cy="1219200"/>
            <wp:effectExtent l="0" t="0" r="0" b="0"/>
            <wp:wrapTight wrapText="bothSides">
              <wp:wrapPolygon edited="0">
                <wp:start x="7088" y="0"/>
                <wp:lineTo x="4725" y="1013"/>
                <wp:lineTo x="338" y="4725"/>
                <wp:lineTo x="0" y="7763"/>
                <wp:lineTo x="0" y="14175"/>
                <wp:lineTo x="675" y="17213"/>
                <wp:lineTo x="5738" y="21263"/>
                <wp:lineTo x="7088" y="21263"/>
                <wp:lineTo x="14175" y="21263"/>
                <wp:lineTo x="15525" y="21263"/>
                <wp:lineTo x="20588" y="17213"/>
                <wp:lineTo x="21263" y="14175"/>
                <wp:lineTo x="21263" y="7763"/>
                <wp:lineTo x="20925" y="4725"/>
                <wp:lineTo x="16538" y="1013"/>
                <wp:lineTo x="14175" y="0"/>
                <wp:lineTo x="7088" y="0"/>
              </wp:wrapPolygon>
            </wp:wrapTight>
            <wp:docPr id="117903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942" w:rsidRPr="004B7942">
        <w:rPr>
          <w:color w:val="0070C0"/>
          <w:sz w:val="56"/>
          <w:szCs w:val="70"/>
        </w:rPr>
        <w:t>Universidad Central del Ecuador</w:t>
      </w:r>
    </w:p>
    <w:p w14:paraId="34449A59" w14:textId="06A1A149" w:rsidR="004B7942" w:rsidRPr="004B7942" w:rsidRDefault="00506F8E" w:rsidP="009E458E">
      <w:pPr>
        <w:pStyle w:val="Sinespaciado"/>
        <w:ind w:right="-630"/>
        <w:jc w:val="right"/>
        <w:rPr>
          <w:color w:val="595959" w:themeColor="text1" w:themeTint="A6"/>
          <w:sz w:val="56"/>
          <w:szCs w:val="70"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83F54" wp14:editId="7B51A7C7">
                <wp:simplePos x="0" y="0"/>
                <wp:positionH relativeFrom="margin">
                  <wp:posOffset>802005</wp:posOffset>
                </wp:positionH>
                <wp:positionV relativeFrom="paragraph">
                  <wp:posOffset>228600</wp:posOffset>
                </wp:positionV>
                <wp:extent cx="4114800" cy="2571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5B6F2" w14:textId="24A2EBC8" w:rsidR="00C42BE6" w:rsidRPr="00506F8E" w:rsidRDefault="00C42BE6" w:rsidP="00C42BE6">
                            <w:pPr>
                              <w:jc w:val="center"/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Facultad de Ingeniería y Ciencias Aplicadas</w:t>
                            </w:r>
                          </w:p>
                          <w:p w14:paraId="22966370" w14:textId="3B385021" w:rsidR="00C42BE6" w:rsidRDefault="00C42BE6" w:rsidP="00C42BE6">
                            <w:pPr>
                              <w:jc w:val="center"/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Sistemas de Información</w:t>
                            </w:r>
                          </w:p>
                          <w:p w14:paraId="48F19FAB" w14:textId="24DAC3DC" w:rsidR="00506F8E" w:rsidRPr="00506F8E" w:rsidRDefault="00397B05" w:rsidP="00C42BE6">
                            <w:pPr>
                              <w:jc w:val="center"/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Seguridad y Gestión de riesgo en las TI</w:t>
                            </w:r>
                          </w:p>
                          <w:p w14:paraId="4030DA33" w14:textId="793241F0" w:rsidR="00C42BE6" w:rsidRPr="00506F8E" w:rsidRDefault="00756D2E" w:rsidP="00C42BE6">
                            <w:pPr>
                              <w:jc w:val="center"/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 xml:space="preserve">Cuadro de resultados - </w:t>
                            </w:r>
                            <w:r w:rsidR="00397B05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Algoritmos Criptográficos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83F5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63.15pt;margin-top:18pt;width:324pt;height:20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" fillcolor="white [3201]" stroked="f" strokeweight=".5pt">
                <v:textbox>
                  <w:txbxContent>
                    <w:p w14:paraId="51F5B6F2" w14:textId="24A2EBC8" w:rsidR="00C42BE6" w:rsidRPr="00506F8E" w:rsidRDefault="00C42BE6" w:rsidP="00C42BE6">
                      <w:pPr>
                        <w:jc w:val="center"/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Facultad de Ingeniería y Ciencias Aplicadas</w:t>
                      </w:r>
                    </w:p>
                    <w:p w14:paraId="22966370" w14:textId="3B385021" w:rsidR="00C42BE6" w:rsidRDefault="00C42BE6" w:rsidP="00C42BE6">
                      <w:pPr>
                        <w:jc w:val="center"/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Sistemas de Información</w:t>
                      </w:r>
                    </w:p>
                    <w:p w14:paraId="48F19FAB" w14:textId="24DAC3DC" w:rsidR="00506F8E" w:rsidRPr="00506F8E" w:rsidRDefault="00397B05" w:rsidP="00C42BE6">
                      <w:pPr>
                        <w:jc w:val="center"/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Seguridad y Gestión de riesgo en las TI</w:t>
                      </w:r>
                    </w:p>
                    <w:p w14:paraId="4030DA33" w14:textId="793241F0" w:rsidR="00C42BE6" w:rsidRPr="00506F8E" w:rsidRDefault="00756D2E" w:rsidP="00C42BE6">
                      <w:pPr>
                        <w:jc w:val="center"/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 xml:space="preserve">Cuadro de resultados - </w:t>
                      </w:r>
                      <w:r w:rsidR="00397B05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Algoritmos Criptográficos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BE6" w:rsidRPr="004B7942">
        <w:rPr>
          <w:noProof/>
          <w:color w:val="0070C0"/>
          <w:sz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D8B03" wp14:editId="6E7F2E88">
                <wp:simplePos x="0" y="0"/>
                <wp:positionH relativeFrom="margin">
                  <wp:posOffset>830580</wp:posOffset>
                </wp:positionH>
                <wp:positionV relativeFrom="paragraph">
                  <wp:posOffset>151765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4E2E" id="Round Diagonal Corner Rectangle 2" o:spid="_x0000_s1026" style="position:absolute;margin-left:65.4pt;margin-top:11.95pt;width:405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margin"/>
              </v:shape>
            </w:pict>
          </mc:Fallback>
        </mc:AlternateContent>
      </w:r>
    </w:p>
    <w:bookmarkEnd w:id="0"/>
    <w:bookmarkEnd w:id="1"/>
    <w:bookmarkEnd w:id="2"/>
    <w:bookmarkEnd w:id="3"/>
    <w:bookmarkEnd w:id="4"/>
    <w:p w14:paraId="68353278" w14:textId="06DA7AB2" w:rsidR="004B7942" w:rsidRPr="005919FB" w:rsidRDefault="004B7942" w:rsidP="004B7942">
      <w:pPr>
        <w:spacing w:line="240" w:lineRule="auto"/>
        <w:ind w:left="1714" w:right="-634"/>
        <w:rPr>
          <w:rFonts w:ascii="Microsoft JhengHei UI" w:eastAsia="Microsoft JhengHei UI" w:hAnsi="Microsoft JhengHei UI"/>
          <w:sz w:val="30"/>
          <w:szCs w:val="30"/>
        </w:rPr>
      </w:pPr>
    </w:p>
    <w:p w14:paraId="5BDE2100" w14:textId="4B551988"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14:paraId="73A4DD0E" w14:textId="02C0C7A7"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14:paraId="16C15D0C" w14:textId="55CC4A49"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14:paraId="387FF572" w14:textId="4C907524" w:rsidR="00C72168" w:rsidRDefault="00756D2E">
      <w:pPr>
        <w:rPr>
          <w:rFonts w:ascii="Microsoft JhengHei UI" w:eastAsia="Microsoft JhengHei UI" w:hAnsi="Microsoft JhengHei UI"/>
          <w:noProof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13BC4" wp14:editId="21DF0179">
                <wp:simplePos x="0" y="0"/>
                <wp:positionH relativeFrom="margin">
                  <wp:posOffset>782955</wp:posOffset>
                </wp:positionH>
                <wp:positionV relativeFrom="paragraph">
                  <wp:posOffset>137795</wp:posOffset>
                </wp:positionV>
                <wp:extent cx="4095750" cy="48577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85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859C0" w14:textId="0B19D5F8" w:rsidR="00506F8E" w:rsidRDefault="00756D2E" w:rsidP="008F3F1E">
                            <w:pPr>
                              <w:ind w:left="720" w:hanging="360"/>
                            </w:pPr>
                            <w:r>
                              <w:t xml:space="preserve"> </w:t>
                            </w:r>
                          </w:p>
                          <w:p w14:paraId="6EBBE857" w14:textId="7C65145A" w:rsidR="00506F8E" w:rsidRPr="00506F8E" w:rsidRDefault="00506F8E" w:rsidP="00506F8E">
                            <w:p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 xml:space="preserve">Integrantes: </w:t>
                            </w:r>
                          </w:p>
                          <w:p w14:paraId="63638302" w14:textId="4191F3E1" w:rsidR="00397B05" w:rsidRDefault="00397B05" w:rsidP="008F3F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Erick Fabricio Caza Negrete</w:t>
                            </w:r>
                          </w:p>
                          <w:p w14:paraId="456E0E48" w14:textId="493A79E8" w:rsidR="00506F8E" w:rsidRPr="00506F8E" w:rsidRDefault="00506F8E" w:rsidP="008F3F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Arleth Camila Erazo Naranjo</w:t>
                            </w:r>
                          </w:p>
                          <w:p w14:paraId="72BD45D0" w14:textId="77777777" w:rsidR="00506F8E" w:rsidRPr="00506F8E" w:rsidRDefault="00506F8E" w:rsidP="00506F8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 xml:space="preserve">Karen Nicole Escola </w:t>
                            </w:r>
                            <w:proofErr w:type="spellStart"/>
                            <w:r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Chachalo</w:t>
                            </w:r>
                            <w:proofErr w:type="spellEnd"/>
                          </w:p>
                          <w:p w14:paraId="104E3F2E" w14:textId="6F77269A" w:rsidR="00506F8E" w:rsidRPr="00506F8E" w:rsidRDefault="00397B05" w:rsidP="008F3F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 xml:space="preserve">Marlon Josué Espinosa </w:t>
                            </w:r>
                            <w:proofErr w:type="spellStart"/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Mancero</w:t>
                            </w:r>
                            <w:proofErr w:type="spellEnd"/>
                          </w:p>
                          <w:p w14:paraId="305BEB09" w14:textId="0B7E5392" w:rsidR="00506F8E" w:rsidRPr="00506F8E" w:rsidRDefault="00397B05" w:rsidP="008F3F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Stalin Ariel López Caiza</w:t>
                            </w:r>
                          </w:p>
                          <w:p w14:paraId="6A763189" w14:textId="44007A83" w:rsidR="00506F8E" w:rsidRPr="00506F8E" w:rsidRDefault="00397B05" w:rsidP="008F3F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Edwin Daniel Proaño Zapata</w:t>
                            </w:r>
                          </w:p>
                          <w:p w14:paraId="0D30F2A0" w14:textId="77777777" w:rsidR="00C42BE6" w:rsidRDefault="00C42BE6" w:rsidP="00C42BE6">
                            <w:pP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</w:p>
                          <w:p w14:paraId="6A9ECE4E" w14:textId="448EA0B6" w:rsidR="00C42BE6" w:rsidRPr="00506F8E" w:rsidRDefault="00397B05" w:rsidP="00C42BE6">
                            <w:pPr>
                              <w:jc w:val="center"/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I</w:t>
                            </w:r>
                            <w:r w:rsidR="00C42BE6" w:rsidRPr="00506F8E"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 xml:space="preserve">ng. </w:t>
                            </w:r>
                            <w:r>
                              <w:rPr>
                                <w:rFonts w:asciiTheme="majorHAnsi" w:hAnsiTheme="majorHAnsi" w:cs="Microsoft Tai Le"/>
                                <w:sz w:val="36"/>
                                <w:szCs w:val="18"/>
                                <w:lang w:val="es-ES"/>
                              </w:rPr>
                              <w:t>Milton Moncayo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3BC4" id="Cuadro de texto 4" o:spid="_x0000_s1027" type="#_x0000_t202" style="position:absolute;margin-left:61.65pt;margin-top:10.85pt;width:322.5pt;height:38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" filled="f" stroked="f" strokeweight=".5pt">
                <v:textbox>
                  <w:txbxContent>
                    <w:p w14:paraId="2F4859C0" w14:textId="0B19D5F8" w:rsidR="00506F8E" w:rsidRDefault="00756D2E" w:rsidP="008F3F1E">
                      <w:pPr>
                        <w:ind w:left="720" w:hanging="360"/>
                      </w:pPr>
                      <w:r>
                        <w:t xml:space="preserve"> </w:t>
                      </w:r>
                    </w:p>
                    <w:p w14:paraId="6EBBE857" w14:textId="7C65145A" w:rsidR="00506F8E" w:rsidRPr="00506F8E" w:rsidRDefault="00506F8E" w:rsidP="00506F8E">
                      <w:p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 xml:space="preserve">Integrantes: </w:t>
                      </w:r>
                    </w:p>
                    <w:p w14:paraId="63638302" w14:textId="4191F3E1" w:rsidR="00397B05" w:rsidRDefault="00397B05" w:rsidP="008F3F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Erick Fabricio Caza Negrete</w:t>
                      </w:r>
                    </w:p>
                    <w:p w14:paraId="456E0E48" w14:textId="493A79E8" w:rsidR="00506F8E" w:rsidRPr="00506F8E" w:rsidRDefault="00506F8E" w:rsidP="008F3F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Arleth Camila Erazo Naranjo</w:t>
                      </w:r>
                    </w:p>
                    <w:p w14:paraId="72BD45D0" w14:textId="77777777" w:rsidR="00506F8E" w:rsidRPr="00506F8E" w:rsidRDefault="00506F8E" w:rsidP="00506F8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 xml:space="preserve">Karen Nicole Escola </w:t>
                      </w:r>
                      <w:proofErr w:type="spellStart"/>
                      <w:r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Chachalo</w:t>
                      </w:r>
                      <w:proofErr w:type="spellEnd"/>
                    </w:p>
                    <w:p w14:paraId="104E3F2E" w14:textId="6F77269A" w:rsidR="00506F8E" w:rsidRPr="00506F8E" w:rsidRDefault="00397B05" w:rsidP="008F3F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 xml:space="preserve">Marlon Josué Espinosa </w:t>
                      </w:r>
                      <w:proofErr w:type="spellStart"/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Mancero</w:t>
                      </w:r>
                      <w:proofErr w:type="spellEnd"/>
                    </w:p>
                    <w:p w14:paraId="305BEB09" w14:textId="0B7E5392" w:rsidR="00506F8E" w:rsidRPr="00506F8E" w:rsidRDefault="00397B05" w:rsidP="008F3F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Stalin Ariel López Caiza</w:t>
                      </w:r>
                    </w:p>
                    <w:p w14:paraId="6A763189" w14:textId="44007A83" w:rsidR="00506F8E" w:rsidRPr="00506F8E" w:rsidRDefault="00397B05" w:rsidP="008F3F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Edwin Daniel Proaño Zapata</w:t>
                      </w:r>
                    </w:p>
                    <w:p w14:paraId="0D30F2A0" w14:textId="77777777" w:rsidR="00C42BE6" w:rsidRDefault="00C42BE6" w:rsidP="00C42BE6">
                      <w:pP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</w:p>
                    <w:p w14:paraId="6A9ECE4E" w14:textId="448EA0B6" w:rsidR="00C42BE6" w:rsidRPr="00506F8E" w:rsidRDefault="00397B05" w:rsidP="00C42BE6">
                      <w:pPr>
                        <w:jc w:val="center"/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I</w:t>
                      </w:r>
                      <w:r w:rsidR="00C42BE6" w:rsidRPr="00506F8E"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 xml:space="preserve">ng. </w:t>
                      </w:r>
                      <w:r>
                        <w:rPr>
                          <w:rFonts w:asciiTheme="majorHAnsi" w:hAnsiTheme="majorHAnsi" w:cs="Microsoft Tai Le"/>
                          <w:sz w:val="36"/>
                          <w:szCs w:val="18"/>
                          <w:lang w:val="es-ES"/>
                        </w:rPr>
                        <w:t>Milton Moncayo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168">
        <w:rPr>
          <w:rFonts w:ascii="Microsoft JhengHei UI" w:eastAsia="Microsoft JhengHei UI" w:hAnsi="Microsoft JhengHei UI"/>
          <w:noProof/>
        </w:rPr>
        <w:drawing>
          <wp:anchor distT="0" distB="0" distL="114300" distR="114300" simplePos="0" relativeHeight="251666432" behindDoc="0" locked="0" layoutInCell="1" allowOverlap="1" wp14:anchorId="6DFB54A0" wp14:editId="0D6C72E4">
            <wp:simplePos x="0" y="0"/>
            <wp:positionH relativeFrom="page">
              <wp:posOffset>9525</wp:posOffset>
            </wp:positionH>
            <wp:positionV relativeFrom="paragraph">
              <wp:posOffset>474980</wp:posOffset>
            </wp:positionV>
            <wp:extent cx="7771765" cy="6031865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3"/>
                    <a:stretch/>
                  </pic:blipFill>
                  <pic:spPr bwMode="auto">
                    <a:xfrm>
                      <a:off x="0" y="0"/>
                      <a:ext cx="7771765" cy="603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80B703" w14:textId="64CAA107" w:rsidR="00C72168" w:rsidRDefault="00C72168">
      <w:pPr>
        <w:rPr>
          <w:rFonts w:ascii="Microsoft JhengHei UI" w:eastAsia="Microsoft JhengHei UI" w:hAnsi="Microsoft JhengHei UI"/>
          <w:noProof/>
        </w:rPr>
      </w:pPr>
    </w:p>
    <w:p w14:paraId="30FA0374" w14:textId="3F599706" w:rsidR="00C72168" w:rsidRDefault="00C72168">
      <w:pPr>
        <w:rPr>
          <w:rFonts w:ascii="Microsoft JhengHei UI" w:eastAsia="Microsoft JhengHei UI" w:hAnsi="Microsoft JhengHei UI"/>
          <w:noProof/>
        </w:rPr>
      </w:pPr>
      <w:r>
        <w:rPr>
          <w:rFonts w:ascii="Microsoft JhengHei UI" w:eastAsia="Microsoft JhengHei UI" w:hAnsi="Microsoft JhengHei UI"/>
          <w:noProof/>
        </w:rPr>
        <w:br w:type="page"/>
      </w:r>
    </w:p>
    <w:p w14:paraId="4EEAE46E" w14:textId="33DFF6E8" w:rsidR="00756D2E" w:rsidRPr="00756D2E" w:rsidRDefault="00756D2E" w:rsidP="00756D2E">
      <w:p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lastRenderedPageBreak/>
        <w:t>Implemente los siguientes algoritmos de cifrado:</w:t>
      </w:r>
    </w:p>
    <w:p w14:paraId="4E9C7357" w14:textId="77777777" w:rsidR="00756D2E" w:rsidRPr="00756D2E" w:rsidRDefault="00756D2E" w:rsidP="00756D2E">
      <w:pPr>
        <w:pStyle w:val="Prrafodelista"/>
        <w:numPr>
          <w:ilvl w:val="0"/>
          <w:numId w:val="9"/>
        </w:num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t xml:space="preserve">1 Algoritmo de cifrado por Sustitución (Mono Alfabética o Poli Alfabética) </w:t>
      </w:r>
    </w:p>
    <w:p w14:paraId="6301A652" w14:textId="77777777" w:rsidR="00756D2E" w:rsidRPr="00756D2E" w:rsidRDefault="00756D2E" w:rsidP="00756D2E">
      <w:pPr>
        <w:pStyle w:val="Prrafodelista"/>
        <w:numPr>
          <w:ilvl w:val="0"/>
          <w:numId w:val="9"/>
        </w:num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t>1 Algoritmo de cifrado por Transposición (Filas o Columnas)</w:t>
      </w:r>
    </w:p>
    <w:p w14:paraId="51569033" w14:textId="77777777" w:rsidR="00756D2E" w:rsidRPr="00756D2E" w:rsidRDefault="00756D2E" w:rsidP="00756D2E">
      <w:pPr>
        <w:pStyle w:val="Prrafodelista"/>
        <w:numPr>
          <w:ilvl w:val="0"/>
          <w:numId w:val="9"/>
        </w:num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t>1 Algoritmo de cifrado Simétrico</w:t>
      </w:r>
    </w:p>
    <w:p w14:paraId="00E6CA66" w14:textId="77777777" w:rsidR="00756D2E" w:rsidRPr="00756D2E" w:rsidRDefault="00756D2E" w:rsidP="00756D2E">
      <w:pPr>
        <w:pStyle w:val="Prrafodelista"/>
        <w:numPr>
          <w:ilvl w:val="0"/>
          <w:numId w:val="9"/>
        </w:num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t>1 Algoritmo de cifrado Asimétrico</w:t>
      </w:r>
    </w:p>
    <w:p w14:paraId="108D751D" w14:textId="30EF64AD" w:rsidR="00C72168" w:rsidRPr="00756D2E" w:rsidRDefault="00756D2E" w:rsidP="00756D2E">
      <w:pPr>
        <w:pStyle w:val="Prrafodelista"/>
        <w:numPr>
          <w:ilvl w:val="0"/>
          <w:numId w:val="9"/>
        </w:numPr>
        <w:jc w:val="both"/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noProof/>
          <w:color w:val="auto"/>
          <w:sz w:val="24"/>
          <w:szCs w:val="24"/>
        </w:rPr>
        <w:t>1 Función Hash</w:t>
      </w:r>
    </w:p>
    <w:p w14:paraId="131B4BAF" w14:textId="1AFFC7E2" w:rsidR="00470636" w:rsidRPr="00756D2E" w:rsidRDefault="00756D2E" w:rsidP="00756D2E">
      <w:pPr>
        <w:jc w:val="both"/>
        <w:rPr>
          <w:rFonts w:ascii="Times New Roman" w:eastAsia="Microsoft JhengHei UI" w:hAnsi="Times New Roman" w:cs="Times New Roman"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color w:val="auto"/>
          <w:sz w:val="24"/>
          <w:szCs w:val="24"/>
        </w:rPr>
        <w:t>Utilice el lenguaje de programación de su preferencia. Cada algoritmo debe resolverse en un archivo diferente de tal forma que se garantice la independencia en la ejecución.</w:t>
      </w:r>
    </w:p>
    <w:p w14:paraId="7FF45415" w14:textId="7F774541" w:rsidR="00756D2E" w:rsidRPr="00756D2E" w:rsidRDefault="00756D2E" w:rsidP="00756D2E">
      <w:pPr>
        <w:jc w:val="both"/>
        <w:rPr>
          <w:rFonts w:ascii="Times New Roman" w:eastAsia="Microsoft JhengHei UI" w:hAnsi="Times New Roman" w:cs="Times New Roman"/>
          <w:b/>
          <w:bCs/>
          <w:color w:val="auto"/>
          <w:sz w:val="24"/>
          <w:szCs w:val="24"/>
        </w:rPr>
      </w:pPr>
      <w:r w:rsidRPr="00756D2E">
        <w:rPr>
          <w:rFonts w:ascii="Times New Roman" w:eastAsia="Microsoft JhengHei UI" w:hAnsi="Times New Roman" w:cs="Times New Roman"/>
          <w:b/>
          <w:bCs/>
          <w:color w:val="auto"/>
          <w:sz w:val="24"/>
          <w:szCs w:val="24"/>
        </w:rPr>
        <w:t>Resultado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  <w:gridCol w:w="1200"/>
        <w:gridCol w:w="1200"/>
        <w:gridCol w:w="1200"/>
        <w:gridCol w:w="1300"/>
      </w:tblGrid>
      <w:tr w:rsidR="00B3059F" w:rsidRPr="00B3059F" w14:paraId="7E3A379F" w14:textId="77777777" w:rsidTr="00B3059F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C2B0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Nombre del algoritmo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7D4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# palabras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2603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T-E1 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3030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T-E2 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6EDC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T-E3 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DCF0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T-E4 (ms)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BA01D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T-Total (ms)</w:t>
            </w:r>
          </w:p>
        </w:tc>
      </w:tr>
      <w:tr w:rsidR="00B3059F" w:rsidRPr="00B3059F" w14:paraId="4B24BD00" w14:textId="77777777" w:rsidTr="00B3059F">
        <w:trPr>
          <w:trHeight w:val="29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4CCB8" w14:textId="5FBEECA9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 xml:space="preserve">Cifrado por </w:t>
            </w: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sustitución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E6F5C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2DEF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0423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9BA7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3F3D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EACB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6000</w:t>
            </w:r>
          </w:p>
        </w:tc>
      </w:tr>
      <w:tr w:rsidR="00B3059F" w:rsidRPr="00B3059F" w14:paraId="757D45DD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7EA4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E4B04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0D8C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A368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46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BC12D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EC6C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</w:tr>
      <w:tr w:rsidR="00B3059F" w:rsidRPr="00B3059F" w14:paraId="3D294CBD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339B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EB91F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09EC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6DFF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B447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DC65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09C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989000</w:t>
            </w:r>
          </w:p>
        </w:tc>
      </w:tr>
      <w:tr w:rsidR="00B3059F" w:rsidRPr="00B3059F" w14:paraId="37EEED47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D2C3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F7674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0247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3F1C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E2AA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B1E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3494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62000</w:t>
            </w:r>
          </w:p>
        </w:tc>
      </w:tr>
      <w:tr w:rsidR="00B3059F" w:rsidRPr="00B3059F" w14:paraId="2E7A47ED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9761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9553C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78EF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416000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4DEC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357000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3E0A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328000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DFE0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179000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7DF9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421000</w:t>
            </w:r>
          </w:p>
        </w:tc>
      </w:tr>
      <w:tr w:rsidR="00B3059F" w:rsidRPr="00B3059F" w14:paraId="46CDC1B6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A4A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10E88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7535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5680000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52BF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892000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36F4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3221000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0CF82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1564000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8A7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4576000</w:t>
            </w:r>
          </w:p>
        </w:tc>
      </w:tr>
      <w:tr w:rsidR="00B3059F" w:rsidRPr="00B3059F" w14:paraId="78C06C30" w14:textId="77777777" w:rsidTr="00B3059F">
        <w:trPr>
          <w:trHeight w:val="29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D2BB9" w14:textId="5A7D152C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 xml:space="preserve">Cifrado por </w:t>
            </w: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transposición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3326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276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DC5C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826D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7335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968A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6000</w:t>
            </w:r>
          </w:p>
        </w:tc>
      </w:tr>
      <w:tr w:rsidR="00B3059F" w:rsidRPr="00B3059F" w14:paraId="35A9ECEF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5D29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99AC6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969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3FD1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1089D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43DC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31E2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8000</w:t>
            </w:r>
          </w:p>
        </w:tc>
      </w:tr>
      <w:tr w:rsidR="00B3059F" w:rsidRPr="00B3059F" w14:paraId="523206BA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4A0A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C4AD5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FA81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15F7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8268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B022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D73D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1021000</w:t>
            </w:r>
          </w:p>
        </w:tc>
      </w:tr>
      <w:tr w:rsidR="00B3059F" w:rsidRPr="00B3059F" w14:paraId="14EBB277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DE91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F4813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CF43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1D0C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414C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CE02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FAF7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63000</w:t>
            </w:r>
          </w:p>
        </w:tc>
      </w:tr>
      <w:tr w:rsidR="00B3059F" w:rsidRPr="00B3059F" w14:paraId="7C52FA7C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3C39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52B00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F861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424000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86AE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363000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95F5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B03B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182000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95F8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431000</w:t>
            </w:r>
          </w:p>
        </w:tc>
      </w:tr>
      <w:tr w:rsidR="00B3059F" w:rsidRPr="00B3059F" w14:paraId="2D6EA7AE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6095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5FF96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ACD9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4299000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E319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3667000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11A8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3641000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2F752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1793000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6D5A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4306000</w:t>
            </w:r>
          </w:p>
        </w:tc>
      </w:tr>
      <w:tr w:rsidR="00B3059F" w:rsidRPr="00B3059F" w14:paraId="71C23221" w14:textId="77777777" w:rsidTr="00B3059F">
        <w:trPr>
          <w:trHeight w:val="29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39368" w14:textId="63AD7AD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 xml:space="preserve">Cifrado </w:t>
            </w: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asimétrico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C46A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DE2D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EF4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C837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B10E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4C7D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8941000</w:t>
            </w:r>
          </w:p>
        </w:tc>
      </w:tr>
      <w:tr w:rsidR="00B3059F" w:rsidRPr="00B3059F" w14:paraId="5D76F70F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A0556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B9D12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5737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A567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5129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602A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02FC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9744000</w:t>
            </w:r>
          </w:p>
        </w:tc>
      </w:tr>
      <w:tr w:rsidR="00B3059F" w:rsidRPr="00B3059F" w14:paraId="63FAEB16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D2CA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36F25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972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2ECF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A91B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59B62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6E06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9829000</w:t>
            </w:r>
          </w:p>
        </w:tc>
      </w:tr>
      <w:tr w:rsidR="00B3059F" w:rsidRPr="00B3059F" w14:paraId="44C43056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A2F4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3D0F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C612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82D5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085CD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9D47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91F5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7424000</w:t>
            </w:r>
          </w:p>
        </w:tc>
      </w:tr>
      <w:tr w:rsidR="00B3059F" w:rsidRPr="00B3059F" w14:paraId="69627F4D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2404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7FF2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A669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10876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E9C7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5C43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7DC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9ACA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13222000</w:t>
            </w:r>
          </w:p>
        </w:tc>
      </w:tr>
      <w:tr w:rsidR="00B3059F" w:rsidRPr="00B3059F" w14:paraId="0CBFADD7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A2FD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B7A9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B7D1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5932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40E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8D98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EC4D2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19AE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9847000</w:t>
            </w:r>
          </w:p>
        </w:tc>
      </w:tr>
      <w:tr w:rsidR="00B3059F" w:rsidRPr="00B3059F" w14:paraId="3F224872" w14:textId="77777777" w:rsidTr="00B3059F">
        <w:trPr>
          <w:trHeight w:val="29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D80" w14:textId="09C430EA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 xml:space="preserve">Cifrado </w:t>
            </w: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simétrico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48168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53C2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4781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24DC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EDDC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EF95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FE3C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6463000</w:t>
            </w:r>
          </w:p>
        </w:tc>
      </w:tr>
      <w:tr w:rsidR="00B3059F" w:rsidRPr="00B3059F" w14:paraId="1B15E033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2209F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A3A20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4803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8A13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DA66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51FA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DF0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9869000</w:t>
            </w:r>
          </w:p>
        </w:tc>
      </w:tr>
      <w:tr w:rsidR="00B3059F" w:rsidRPr="00B3059F" w14:paraId="7A4DAD3E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BC46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1A8A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0566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772D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8F98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A67F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3757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10356000</w:t>
            </w:r>
          </w:p>
        </w:tc>
      </w:tr>
      <w:tr w:rsidR="00B3059F" w:rsidRPr="00B3059F" w14:paraId="529568D1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1618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83FD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683AF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6A33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0829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EE69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14C3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6621000</w:t>
            </w:r>
          </w:p>
        </w:tc>
      </w:tr>
      <w:tr w:rsidR="00B3059F" w:rsidRPr="00B3059F" w14:paraId="4AF3E9C2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F26A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ABA34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633B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12969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B7AC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20913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2DD3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D737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14896000</w:t>
            </w:r>
          </w:p>
        </w:tc>
      </w:tr>
      <w:tr w:rsidR="00B3059F" w:rsidRPr="00B3059F" w14:paraId="27532D98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9A89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43230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6530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6242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E320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50338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91E7C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1655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35C2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10549000</w:t>
            </w:r>
          </w:p>
        </w:tc>
      </w:tr>
      <w:tr w:rsidR="00B3059F" w:rsidRPr="00B3059F" w14:paraId="44F694CA" w14:textId="77777777" w:rsidTr="00B3059F">
        <w:trPr>
          <w:trHeight w:val="29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8E980" w14:textId="77777777" w:rsidR="00B3059F" w:rsidRPr="00B3059F" w:rsidRDefault="00B3059F" w:rsidP="007622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  <w:t>Cifrado Hash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29FB4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58BD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1991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916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8B692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0CFF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6308000</w:t>
            </w:r>
          </w:p>
        </w:tc>
      </w:tr>
      <w:tr w:rsidR="00B3059F" w:rsidRPr="00B3059F" w14:paraId="7FFAC66E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D85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70621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30F7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5506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5C65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5C2C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F273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01C4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6498000</w:t>
            </w:r>
          </w:p>
        </w:tc>
      </w:tr>
      <w:tr w:rsidR="00B3059F" w:rsidRPr="00B3059F" w14:paraId="5EE5D902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71F4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918E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FCE5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1D6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0AF9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1B8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8D95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8162000</w:t>
            </w:r>
          </w:p>
        </w:tc>
      </w:tr>
      <w:tr w:rsidR="00B3059F" w:rsidRPr="00B3059F" w14:paraId="3DFAAF49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00D0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2F24B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61311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7290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65BB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CAC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0B9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1446B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8341000</w:t>
            </w:r>
          </w:p>
        </w:tc>
      </w:tr>
      <w:tr w:rsidR="00B3059F" w:rsidRPr="00B3059F" w14:paraId="4929377F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6B72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DCBC8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F898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8824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CD48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1B42E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A159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B0344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9873000</w:t>
            </w:r>
          </w:p>
        </w:tc>
      </w:tr>
      <w:tr w:rsidR="00B3059F" w:rsidRPr="00B3059F" w14:paraId="7422917E" w14:textId="77777777" w:rsidTr="00B3059F">
        <w:trPr>
          <w:trHeight w:val="29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DD46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FB3FA" w14:textId="77777777" w:rsidR="00B3059F" w:rsidRPr="00B3059F" w:rsidRDefault="00B3059F" w:rsidP="00B305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846B9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11097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E1D4A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AA47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F2C26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D9D25" w14:textId="77777777" w:rsidR="00B3059F" w:rsidRPr="00B3059F" w:rsidRDefault="00B3059F" w:rsidP="00B305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</w:pPr>
            <w:r w:rsidRPr="00B305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 w:bidi="ar-SA"/>
              </w:rPr>
              <w:t>12303000</w:t>
            </w:r>
          </w:p>
        </w:tc>
      </w:tr>
    </w:tbl>
    <w:p w14:paraId="28B63183" w14:textId="77777777" w:rsidR="00756D2E" w:rsidRPr="00756D2E" w:rsidRDefault="00756D2E" w:rsidP="00756D2E">
      <w:pPr>
        <w:jc w:val="both"/>
        <w:rPr>
          <w:rFonts w:ascii="Times New Roman" w:eastAsia="Microsoft JhengHei UI" w:hAnsi="Times New Roman" w:cs="Times New Roman"/>
          <w:color w:val="auto"/>
          <w:sz w:val="24"/>
          <w:szCs w:val="24"/>
        </w:rPr>
      </w:pPr>
    </w:p>
    <w:sectPr w:rsidR="00756D2E" w:rsidRPr="00756D2E" w:rsidSect="00470636">
      <w:footerReference w:type="default" r:id="rId10"/>
      <w:pgSz w:w="12240" w:h="15840"/>
      <w:pgMar w:top="1701" w:right="179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5CE0" w14:textId="77777777" w:rsidR="00E22A2A" w:rsidRDefault="00E22A2A">
      <w:pPr>
        <w:spacing w:before="0" w:after="0" w:line="240" w:lineRule="auto"/>
      </w:pPr>
      <w:r>
        <w:separator/>
      </w:r>
    </w:p>
  </w:endnote>
  <w:endnote w:type="continuationSeparator" w:id="0">
    <w:p w14:paraId="328463BE" w14:textId="77777777" w:rsidR="00E22A2A" w:rsidRDefault="00E22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ABE3" w14:textId="23C7565D" w:rsidR="00470636" w:rsidRDefault="004706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D6EB" w14:textId="77777777" w:rsidR="00E22A2A" w:rsidRDefault="00E22A2A">
      <w:pPr>
        <w:spacing w:before="0" w:after="0" w:line="240" w:lineRule="auto"/>
      </w:pPr>
      <w:r>
        <w:separator/>
      </w:r>
    </w:p>
  </w:footnote>
  <w:footnote w:type="continuationSeparator" w:id="0">
    <w:p w14:paraId="3CED9794" w14:textId="77777777" w:rsidR="00E22A2A" w:rsidRDefault="00E22A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E9F77FC"/>
    <w:multiLevelType w:val="hybridMultilevel"/>
    <w:tmpl w:val="8D3E0E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1E1A"/>
    <w:multiLevelType w:val="hybridMultilevel"/>
    <w:tmpl w:val="261A1D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81C91"/>
    <w:multiLevelType w:val="hybridMultilevel"/>
    <w:tmpl w:val="27D222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69520">
    <w:abstractNumId w:val="1"/>
  </w:num>
  <w:num w:numId="2" w16cid:durableId="1442409235">
    <w:abstractNumId w:val="1"/>
  </w:num>
  <w:num w:numId="3" w16cid:durableId="1544947139">
    <w:abstractNumId w:val="0"/>
  </w:num>
  <w:num w:numId="4" w16cid:durableId="180436035">
    <w:abstractNumId w:val="0"/>
  </w:num>
  <w:num w:numId="5" w16cid:durableId="452671151">
    <w:abstractNumId w:val="1"/>
  </w:num>
  <w:num w:numId="6" w16cid:durableId="1585139575">
    <w:abstractNumId w:val="0"/>
  </w:num>
  <w:num w:numId="7" w16cid:durableId="1742672106">
    <w:abstractNumId w:val="2"/>
  </w:num>
  <w:num w:numId="8" w16cid:durableId="1610310167">
    <w:abstractNumId w:val="3"/>
  </w:num>
  <w:num w:numId="9" w16cid:durableId="319236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42"/>
    <w:rsid w:val="00070A54"/>
    <w:rsid w:val="000A2C53"/>
    <w:rsid w:val="0018614F"/>
    <w:rsid w:val="002163EE"/>
    <w:rsid w:val="00255409"/>
    <w:rsid w:val="0035608D"/>
    <w:rsid w:val="003806E6"/>
    <w:rsid w:val="00397B05"/>
    <w:rsid w:val="00470636"/>
    <w:rsid w:val="004972CA"/>
    <w:rsid w:val="004B7942"/>
    <w:rsid w:val="004D46B8"/>
    <w:rsid w:val="00506F8E"/>
    <w:rsid w:val="005743E3"/>
    <w:rsid w:val="005919FB"/>
    <w:rsid w:val="0061725D"/>
    <w:rsid w:val="006704D8"/>
    <w:rsid w:val="006A3261"/>
    <w:rsid w:val="006E0C98"/>
    <w:rsid w:val="00756D2E"/>
    <w:rsid w:val="0076225A"/>
    <w:rsid w:val="00781656"/>
    <w:rsid w:val="008134D0"/>
    <w:rsid w:val="0087298F"/>
    <w:rsid w:val="00887A5A"/>
    <w:rsid w:val="008F3F1E"/>
    <w:rsid w:val="0096760F"/>
    <w:rsid w:val="009B025B"/>
    <w:rsid w:val="009E458E"/>
    <w:rsid w:val="009F376E"/>
    <w:rsid w:val="00A53A98"/>
    <w:rsid w:val="00A97561"/>
    <w:rsid w:val="00AB3490"/>
    <w:rsid w:val="00B02E87"/>
    <w:rsid w:val="00B3059F"/>
    <w:rsid w:val="00B97E67"/>
    <w:rsid w:val="00C42BE6"/>
    <w:rsid w:val="00C51449"/>
    <w:rsid w:val="00C72168"/>
    <w:rsid w:val="00C84A5D"/>
    <w:rsid w:val="00CA4F56"/>
    <w:rsid w:val="00CF0D09"/>
    <w:rsid w:val="00DA0F06"/>
    <w:rsid w:val="00DE7FF9"/>
    <w:rsid w:val="00E22A2A"/>
    <w:rsid w:val="00E966C6"/>
    <w:rsid w:val="00EA241E"/>
    <w:rsid w:val="00EA52AC"/>
    <w:rsid w:val="00EF1385"/>
    <w:rsid w:val="00EF6552"/>
    <w:rsid w:val="00F0792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4B62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2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semiHidden/>
    <w:qFormat/>
    <w:rsid w:val="0018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dy\Downloads\TF96392579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</Template>
  <TotalTime>0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2023-06-08T06:18:00Z</dcterms:created>
  <dcterms:modified xsi:type="dcterms:W3CDTF">2023-06-08T18:21:00Z</dcterms:modified>
  <cp:version/>
</cp:coreProperties>
</file>